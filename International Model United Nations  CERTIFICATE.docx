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5DF" w:rsidRPr="000555F0" w:rsidRDefault="003A1DF0" w:rsidP="000555F0"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6A7E620C" wp14:editId="0D844C44">
            <wp:simplePos x="0" y="0"/>
            <wp:positionH relativeFrom="column">
              <wp:posOffset>4724400</wp:posOffset>
            </wp:positionH>
            <wp:positionV relativeFrom="paragraph">
              <wp:posOffset>7620</wp:posOffset>
            </wp:positionV>
            <wp:extent cx="112395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234" y="21287"/>
                <wp:lineTo x="21234" y="0"/>
                <wp:lineTo x="0" y="0"/>
              </wp:wrapPolygon>
            </wp:wrapTight>
            <wp:docPr id="1" name="Picture 1" descr="Free Vector | Grunge Certified Seal Stamp Rubber L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Vector | Grunge Certified Seal Stamp Rubber Loo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5F0">
        <w:rPr>
          <w:sz w:val="72"/>
          <w:szCs w:val="72"/>
        </w:rPr>
        <w:t xml:space="preserve">               </w:t>
      </w:r>
      <w:bookmarkStart w:id="0" w:name="_GoBack"/>
      <w:bookmarkEnd w:id="0"/>
      <w:r w:rsidR="000555F0">
        <w:rPr>
          <w:sz w:val="72"/>
          <w:szCs w:val="72"/>
        </w:rPr>
        <w:t xml:space="preserve"> |</w:t>
      </w:r>
      <w:r w:rsidR="000555F0">
        <w:t>International Model United Nations</w:t>
      </w:r>
      <w:r>
        <w:rPr>
          <w:sz w:val="72"/>
          <w:szCs w:val="72"/>
        </w:rPr>
        <w:t xml:space="preserve">  </w:t>
      </w:r>
      <w:r w:rsidR="00C105DF" w:rsidRPr="00C105DF">
        <w:rPr>
          <w:sz w:val="72"/>
          <w:szCs w:val="72"/>
        </w:rPr>
        <w:t>CERTIFICATE</w:t>
      </w:r>
    </w:p>
    <w:p w:rsidR="00C105DF" w:rsidRPr="003A1DF0" w:rsidRDefault="00C105DF" w:rsidP="00C105DF">
      <w:pPr>
        <w:rPr>
          <w:rFonts w:ascii="Vladimir Script" w:hAnsi="Vladimir Script"/>
          <w:sz w:val="72"/>
          <w:szCs w:val="72"/>
        </w:rPr>
      </w:pPr>
      <w:r w:rsidRPr="003A1DF0">
        <w:rPr>
          <w:rFonts w:ascii="Vladimir Script" w:hAnsi="Vladimir Script"/>
          <w:sz w:val="72"/>
          <w:szCs w:val="72"/>
        </w:rPr>
        <w:t xml:space="preserve">Of </w:t>
      </w:r>
      <w:r w:rsidR="003A1DF0">
        <w:rPr>
          <w:rFonts w:ascii="Vladimir Script" w:hAnsi="Vladimir Script"/>
          <w:sz w:val="72"/>
          <w:szCs w:val="72"/>
        </w:rPr>
        <w:t>I</w:t>
      </w:r>
      <w:r w:rsidRPr="003A1DF0">
        <w:rPr>
          <w:rFonts w:ascii="Vladimir Script" w:hAnsi="Vladimir Script"/>
          <w:sz w:val="72"/>
          <w:szCs w:val="72"/>
        </w:rPr>
        <w:t xml:space="preserve">nternship </w:t>
      </w:r>
    </w:p>
    <w:p w:rsidR="00C105DF" w:rsidRDefault="00C105DF" w:rsidP="00C105DF">
      <w:pPr>
        <w:rPr>
          <w:sz w:val="32"/>
          <w:szCs w:val="32"/>
        </w:rPr>
      </w:pPr>
      <w:r w:rsidRPr="003A1DF0">
        <w:rPr>
          <w:sz w:val="32"/>
          <w:szCs w:val="32"/>
        </w:rPr>
        <w:t xml:space="preserve"> This certificate is proudly presented to</w:t>
      </w:r>
    </w:p>
    <w:p w:rsidR="003A1DF0" w:rsidRPr="003A1DF0" w:rsidRDefault="003A1DF0" w:rsidP="00C105DF">
      <w:pPr>
        <w:rPr>
          <w:sz w:val="32"/>
          <w:szCs w:val="32"/>
          <w:u w:val="single"/>
        </w:rPr>
      </w:pPr>
      <w:r w:rsidRPr="003A1DF0">
        <w:rPr>
          <w:sz w:val="32"/>
          <w:szCs w:val="32"/>
          <w:u w:val="single"/>
        </w:rPr>
        <w:t>______________GORLA JAGRUTHI</w:t>
      </w:r>
      <w:r w:rsidRPr="003A1DF0">
        <w:rPr>
          <w:sz w:val="32"/>
          <w:szCs w:val="32"/>
          <w:u w:val="single"/>
        </w:rPr>
        <w:softHyphen/>
        <w:t>_____________</w:t>
      </w:r>
    </w:p>
    <w:p w:rsidR="00C105DF" w:rsidRPr="003A1DF0" w:rsidRDefault="00C105DF" w:rsidP="00C105DF">
      <w:pPr>
        <w:rPr>
          <w:sz w:val="32"/>
          <w:szCs w:val="32"/>
        </w:rPr>
      </w:pPr>
      <w:r w:rsidRPr="003A1DF0">
        <w:rPr>
          <w:sz w:val="32"/>
          <w:szCs w:val="32"/>
        </w:rPr>
        <w:t xml:space="preserve">As a campus Ambassador for </w:t>
      </w:r>
    </w:p>
    <w:p w:rsidR="00C105DF" w:rsidRPr="003A1DF0" w:rsidRDefault="00C105DF" w:rsidP="00C105DF">
      <w:pPr>
        <w:rPr>
          <w:b/>
          <w:sz w:val="32"/>
          <w:szCs w:val="32"/>
        </w:rPr>
      </w:pPr>
      <w:r w:rsidRPr="003A1DF0">
        <w:rPr>
          <w:b/>
          <w:sz w:val="32"/>
          <w:szCs w:val="32"/>
        </w:rPr>
        <w:t xml:space="preserve">INTERNATIONAL MODEL UNITED NATIONS </w:t>
      </w:r>
    </w:p>
    <w:p w:rsidR="000555F0" w:rsidRDefault="00C105DF" w:rsidP="000555F0">
      <w:pPr>
        <w:rPr>
          <w:rFonts w:ascii="Blackadder ITC" w:hAnsi="Blackadder ITC"/>
          <w:sz w:val="40"/>
          <w:szCs w:val="40"/>
        </w:rPr>
      </w:pPr>
      <w:r w:rsidRPr="003A1DF0">
        <w:rPr>
          <w:sz w:val="32"/>
          <w:szCs w:val="32"/>
        </w:rPr>
        <w:t>From November 18</w:t>
      </w:r>
      <w:r w:rsidRPr="003A1DF0">
        <w:rPr>
          <w:sz w:val="32"/>
          <w:szCs w:val="32"/>
          <w:vertAlign w:val="superscript"/>
        </w:rPr>
        <w:t>th</w:t>
      </w:r>
      <w:r w:rsidRPr="003A1DF0">
        <w:rPr>
          <w:sz w:val="32"/>
          <w:szCs w:val="32"/>
        </w:rPr>
        <w:t>, 2024 – November 22</w:t>
      </w:r>
      <w:r w:rsidRPr="003A1DF0">
        <w:rPr>
          <w:sz w:val="32"/>
          <w:szCs w:val="32"/>
          <w:vertAlign w:val="superscript"/>
        </w:rPr>
        <w:t>nd</w:t>
      </w:r>
      <w:r w:rsidRPr="003A1DF0">
        <w:rPr>
          <w:sz w:val="32"/>
          <w:szCs w:val="32"/>
        </w:rPr>
        <w:t xml:space="preserve">, 2024 . </w:t>
      </w:r>
      <w:r w:rsidR="003A1DF0" w:rsidRPr="003A1DF0">
        <w:rPr>
          <w:rFonts w:ascii="Blackadder ITC" w:hAnsi="Blackadder ITC"/>
          <w:sz w:val="40"/>
          <w:szCs w:val="40"/>
        </w:rPr>
        <w:t xml:space="preserve">        </w:t>
      </w:r>
      <w:r w:rsidR="000555F0">
        <w:rPr>
          <w:rFonts w:ascii="Blackadder ITC" w:hAnsi="Blackadder ITC"/>
          <w:sz w:val="40"/>
          <w:szCs w:val="40"/>
        </w:rPr>
        <w:t xml:space="preserve">         </w:t>
      </w:r>
    </w:p>
    <w:p w:rsidR="000555F0" w:rsidRPr="000555F0" w:rsidRDefault="000555F0" w:rsidP="000555F0">
      <w:pPr>
        <w:rPr>
          <w:b/>
          <w:sz w:val="32"/>
          <w:szCs w:val="32"/>
        </w:rPr>
      </w:pPr>
      <w:r>
        <w:rPr>
          <w:rFonts w:ascii="Blackadder ITC" w:hAnsi="Blackadder ITC"/>
          <w:sz w:val="40"/>
          <w:szCs w:val="40"/>
        </w:rPr>
        <w:t xml:space="preserve">                                                                   </w:t>
      </w:r>
      <w:r w:rsidRPr="003A1DF0">
        <w:rPr>
          <w:rFonts w:ascii="Blackadder ITC" w:hAnsi="Blackadder ITC"/>
          <w:sz w:val="40"/>
          <w:szCs w:val="40"/>
        </w:rPr>
        <w:t>mohan bhardwaj</w:t>
      </w:r>
    </w:p>
    <w:p w:rsidR="000555F0" w:rsidRPr="000555F0" w:rsidRDefault="000555F0" w:rsidP="000555F0">
      <w:pPr>
        <w:jc w:val="both"/>
        <w:rPr>
          <w:b/>
        </w:rPr>
      </w:pPr>
      <w:r w:rsidRPr="000555F0">
        <w:rPr>
          <w:b/>
        </w:rPr>
        <w:t xml:space="preserve">                                                                           Executive Chairman </w:t>
      </w:r>
    </w:p>
    <w:p w:rsidR="000555F0" w:rsidRDefault="000555F0" w:rsidP="000555F0">
      <w:pPr>
        <w:rPr>
          <w:rFonts w:ascii="Blackadder ITC" w:hAnsi="Blackadder ITC"/>
          <w:sz w:val="40"/>
          <w:szCs w:val="40"/>
        </w:rPr>
      </w:pPr>
    </w:p>
    <w:p w:rsidR="003A1DF0" w:rsidRPr="000555F0" w:rsidRDefault="003A1DF0" w:rsidP="00C105DF">
      <w:pPr>
        <w:rPr>
          <w:b/>
        </w:rPr>
      </w:pPr>
    </w:p>
    <w:p w:rsidR="00C105DF" w:rsidRDefault="00C105DF" w:rsidP="00C105DF"/>
    <w:p w:rsidR="00C105DF" w:rsidRDefault="00C105DF" w:rsidP="00C105DF"/>
    <w:p w:rsidR="00C105DF" w:rsidRPr="00C105DF" w:rsidRDefault="00C105DF" w:rsidP="003A1DF0">
      <w:pPr>
        <w:jc w:val="both"/>
      </w:pPr>
      <w:r>
        <w:t xml:space="preserve"> </w:t>
      </w:r>
    </w:p>
    <w:sectPr w:rsidR="00C105DF" w:rsidRPr="00C105DF" w:rsidSect="00FF616D">
      <w:headerReference w:type="default" r:id="rId8"/>
      <w:footerReference w:type="default" r:id="rId9"/>
      <w:headerReference w:type="first" r:id="rId10"/>
      <w:pgSz w:w="15840" w:h="12240" w:orient="landscape" w:code="1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328" w:rsidRDefault="00DF4328">
      <w:r>
        <w:separator/>
      </w:r>
    </w:p>
  </w:endnote>
  <w:endnote w:type="continuationSeparator" w:id="0">
    <w:p w:rsidR="00DF4328" w:rsidRDefault="00DF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5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328" w:rsidRDefault="00DF4328">
      <w:r>
        <w:separator/>
      </w:r>
    </w:p>
  </w:footnote>
  <w:footnote w:type="continuationSeparator" w:id="0">
    <w:p w:rsidR="00DF4328" w:rsidRDefault="00DF4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70" w:rsidRDefault="00D47F75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6" name="Picture 6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F75" w:rsidRDefault="00D47F75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7" name="Picture 7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DF"/>
    <w:rsid w:val="00015A24"/>
    <w:rsid w:val="0004165D"/>
    <w:rsid w:val="0005145F"/>
    <w:rsid w:val="00051A41"/>
    <w:rsid w:val="00053FAA"/>
    <w:rsid w:val="000555F0"/>
    <w:rsid w:val="00097672"/>
    <w:rsid w:val="000D4F0E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A1DF0"/>
    <w:rsid w:val="003C364E"/>
    <w:rsid w:val="003E56A7"/>
    <w:rsid w:val="003F36E1"/>
    <w:rsid w:val="003F7405"/>
    <w:rsid w:val="00437082"/>
    <w:rsid w:val="004411C1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6038C7"/>
    <w:rsid w:val="00637172"/>
    <w:rsid w:val="00641DB0"/>
    <w:rsid w:val="00662788"/>
    <w:rsid w:val="0068461E"/>
    <w:rsid w:val="0070422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105DF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DF4328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022155"/>
  <w15:chartTrackingRefBased/>
  <w15:docId w15:val="{B7F26603-EA27-4B9C-B2A4-66D7BDFC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n-U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Heading1">
    <w:name w:val="heading 1"/>
    <w:basedOn w:val="Normal"/>
    <w:link w:val="Heading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SignatureChar">
    <w:name w:val="Signature Char"/>
    <w:basedOn w:val="DefaultParagraphFont"/>
    <w:link w:val="Signature"/>
    <w:uiPriority w:val="5"/>
    <w:rsid w:val="00500E36"/>
    <w:rPr>
      <w:sz w:val="22"/>
      <w:szCs w:val="20"/>
    </w:rPr>
  </w:style>
  <w:style w:type="paragraph" w:customStyle="1" w:styleId="Seal">
    <w:name w:val="Sea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411C1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411C1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6241"/>
  </w:style>
  <w:style w:type="paragraph" w:styleId="BlockText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62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6241"/>
    <w:rPr>
      <w:color w:val="444D26" w:themeColor="text2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6241"/>
    <w:rPr>
      <w:color w:val="444D26" w:themeColor="text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624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6241"/>
    <w:rPr>
      <w:color w:val="444D26" w:themeColor="text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6241"/>
    <w:rPr>
      <w:color w:val="444D26" w:themeColor="text2"/>
      <w:sz w:val="28"/>
      <w:szCs w:val="28"/>
    </w:rPr>
  </w:style>
  <w:style w:type="table" w:styleId="ColorfulGrid">
    <w:name w:val="Colorful Grid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624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241"/>
    <w:rPr>
      <w:color w:val="444D26" w:themeColor="text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241"/>
    <w:rPr>
      <w:b/>
      <w:bCs/>
      <w:color w:val="444D26" w:themeColor="text2"/>
      <w:szCs w:val="20"/>
    </w:rPr>
  </w:style>
  <w:style w:type="table" w:styleId="DarkList">
    <w:name w:val="Dark List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6241"/>
  </w:style>
  <w:style w:type="character" w:customStyle="1" w:styleId="DateChar">
    <w:name w:val="Date Char"/>
    <w:basedOn w:val="DefaultParagraphFont"/>
    <w:link w:val="Date"/>
    <w:uiPriority w:val="99"/>
    <w:semiHidden/>
    <w:rsid w:val="00DD6241"/>
    <w:rPr>
      <w:color w:val="444D26" w:themeColor="text2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62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6241"/>
    <w:rPr>
      <w:color w:val="444D26" w:themeColor="text2"/>
      <w:sz w:val="28"/>
      <w:szCs w:val="28"/>
    </w:rPr>
  </w:style>
  <w:style w:type="character" w:styleId="Emphasis">
    <w:name w:val="Emphasis"/>
    <w:basedOn w:val="DefaultParagraphFont"/>
    <w:uiPriority w:val="20"/>
    <w:semiHidden/>
    <w:unhideWhenUsed/>
    <w:qFormat/>
    <w:rsid w:val="00B90141"/>
    <w:rPr>
      <w:i/>
      <w:iCs/>
      <w:color w:val="auto"/>
    </w:rPr>
  </w:style>
  <w:style w:type="character" w:styleId="EndnoteReference">
    <w:name w:val="end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6241"/>
    <w:rPr>
      <w:color w:val="444D26" w:themeColor="text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241"/>
    <w:rPr>
      <w:color w:val="444D26" w:themeColor="text2"/>
      <w:szCs w:val="20"/>
    </w:rPr>
  </w:style>
  <w:style w:type="table" w:styleId="GridTable1Light">
    <w:name w:val="Grid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D6241"/>
  </w:style>
  <w:style w:type="paragraph" w:styleId="HTMLAddress">
    <w:name w:val="HTML Address"/>
    <w:basedOn w:val="Normal"/>
    <w:link w:val="HTMLAddress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DD62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624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6241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90141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6241"/>
  </w:style>
  <w:style w:type="paragraph" w:styleId="List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MediumGrid1">
    <w:name w:val="Medium Grid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62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6241"/>
    <w:rPr>
      <w:color w:val="444D26" w:themeColor="text2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DD6241"/>
  </w:style>
  <w:style w:type="table" w:styleId="PlainTable1">
    <w:name w:val="Plain Table 1"/>
    <w:basedOn w:val="Table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62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6241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semiHidden/>
    <w:unhideWhenUsed/>
    <w:qFormat/>
    <w:rsid w:val="00DD6241"/>
    <w:rPr>
      <w:b/>
      <w:bCs/>
    </w:rPr>
  </w:style>
  <w:style w:type="paragraph" w:styleId="Subtitle">
    <w:name w:val="Subtitle"/>
    <w:basedOn w:val="Normal"/>
    <w:link w:val="Subtitle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VPW\AppData\Roaming\Microsoft\Templates\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FD"/>
    <w:rsid w:val="0014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numPr>
        <w:ilvl w:val="1"/>
      </w:numPr>
      <w:spacing w:before="240" w:after="0" w:line="240" w:lineRule="auto"/>
      <w:jc w:val="center"/>
    </w:pPr>
    <w:rPr>
      <w:caps/>
      <w:color w:val="5A5A5A" w:themeColor="text1" w:themeTint="A5"/>
      <w:sz w:val="56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5A5A5A" w:themeColor="text1" w:themeTint="A5"/>
      <w:sz w:val="56"/>
      <w:lang w:val="en-US" w:eastAsia="ja-JP"/>
    </w:rPr>
  </w:style>
  <w:style w:type="paragraph" w:customStyle="1" w:styleId="A12E85B438A647738FD0BAAF1B5092D8">
    <w:name w:val="A12E85B438A647738FD0BAAF1B5092D8"/>
  </w:style>
  <w:style w:type="paragraph" w:customStyle="1" w:styleId="DA868E8B37FF430390FF9CCD4E983B3C">
    <w:name w:val="DA868E8B37FF430390FF9CCD4E983B3C"/>
  </w:style>
  <w:style w:type="paragraph" w:customStyle="1" w:styleId="7C68237B6E0B4DE3A4812A969F67AD50">
    <w:name w:val="7C68237B6E0B4DE3A4812A969F67AD50"/>
  </w:style>
  <w:style w:type="paragraph" w:customStyle="1" w:styleId="92B445CA00D146B4933BD2E90101947E">
    <w:name w:val="92B445CA00D146B4933BD2E90101947E"/>
  </w:style>
  <w:style w:type="paragraph" w:customStyle="1" w:styleId="DC22947DC80E440F854F41C6DB30D574">
    <w:name w:val="DC22947DC80E440F854F41C6DB30D574"/>
  </w:style>
  <w:style w:type="paragraph" w:customStyle="1" w:styleId="EE1A5AE5AA5644C589917B056161284C">
    <w:name w:val="EE1A5AE5AA5644C589917B056161284C"/>
  </w:style>
  <w:style w:type="paragraph" w:customStyle="1" w:styleId="C61D7B51373A4861BFF24BA17D33091C">
    <w:name w:val="C61D7B51373A4861BFF24BA17D33091C"/>
  </w:style>
  <w:style w:type="paragraph" w:customStyle="1" w:styleId="168D4B1828A64142B6CECE4EDC7860FC">
    <w:name w:val="168D4B1828A64142B6CECE4EDC7860FC"/>
  </w:style>
  <w:style w:type="paragraph" w:customStyle="1" w:styleId="378E7FB4C29446338060311184A95981">
    <w:name w:val="378E7FB4C29446338060311184A95981"/>
  </w:style>
  <w:style w:type="paragraph" w:customStyle="1" w:styleId="1E5307B06BF14222A27FC69CFA6BD62C">
    <w:name w:val="1E5307B06BF14222A27FC69CFA6BD62C"/>
  </w:style>
  <w:style w:type="paragraph" w:customStyle="1" w:styleId="88F51CC34B934825A0DEFC4CE70C30F9">
    <w:name w:val="88F51CC34B934825A0DEFC4CE70C30F9"/>
  </w:style>
  <w:style w:type="paragraph" w:customStyle="1" w:styleId="C28FE4724A59414FAAB5753A9C419648">
    <w:name w:val="C28FE4724A59414FAAB5753A9C419648"/>
  </w:style>
  <w:style w:type="paragraph" w:customStyle="1" w:styleId="D587ECEBED4A4E80AD3CE2807D28DDDD">
    <w:name w:val="D587ECEBED4A4E80AD3CE2807D28DDDD"/>
  </w:style>
  <w:style w:type="paragraph" w:customStyle="1" w:styleId="2C134F0785E14329A58DCF2C1D5511CE">
    <w:name w:val="2C134F0785E14329A58DCF2C1D5511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26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GVPW</dc:creator>
  <cp:lastModifiedBy>GVPW</cp:lastModifiedBy>
  <cp:revision>1</cp:revision>
  <dcterms:created xsi:type="dcterms:W3CDTF">2024-10-30T09:18:00Z</dcterms:created>
  <dcterms:modified xsi:type="dcterms:W3CDTF">2024-10-30T09:44:00Z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